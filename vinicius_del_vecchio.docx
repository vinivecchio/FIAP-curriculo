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3042"/>
        <w:gridCol w:w="2870"/>
      </w:tblGrid>
      <w:tr w:rsidR="00F316AD" w:rsidRPr="003047E5" w14:paraId="5D03D71C" w14:textId="77777777" w:rsidTr="0069753D">
        <w:trPr>
          <w:trHeight w:val="944"/>
        </w:trPr>
        <w:tc>
          <w:tcPr>
            <w:tcW w:w="8966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9145B6B" w14:textId="229C8BD1" w:rsidR="00F316AD" w:rsidRPr="003047E5" w:rsidRDefault="00A011A6" w:rsidP="0069753D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Vinicius Del Vecchio</w:t>
            </w:r>
            <w:r w:rsidR="00F316AD" w:rsidRPr="003047E5">
              <w:rPr>
                <w:lang w:val="pt-BR" w:bidi="pt-BR"/>
              </w:rPr>
              <w:t xml:space="preserve"> </w:t>
            </w:r>
          </w:p>
        </w:tc>
      </w:tr>
      <w:tr w:rsidR="00CD50FD" w:rsidRPr="003047E5" w14:paraId="1BB73379" w14:textId="77777777" w:rsidTr="00A011A6">
        <w:trPr>
          <w:trHeight w:val="210"/>
        </w:trPr>
        <w:tc>
          <w:tcPr>
            <w:tcW w:w="3054" w:type="dxa"/>
            <w:tcBorders>
              <w:bottom w:val="single" w:sz="18" w:space="0" w:color="BF9268" w:themeColor="accent2"/>
            </w:tcBorders>
          </w:tcPr>
          <w:p w14:paraId="55F66E7E" w14:textId="77777777" w:rsidR="00CD50FD" w:rsidRPr="003047E5" w:rsidRDefault="00CD50FD" w:rsidP="00CD50FD">
            <w:pPr>
              <w:rPr>
                <w:lang w:val="pt-BR"/>
              </w:rPr>
            </w:pPr>
          </w:p>
        </w:tc>
        <w:tc>
          <w:tcPr>
            <w:tcW w:w="3042" w:type="dxa"/>
            <w:vMerge w:val="restart"/>
            <w:shd w:val="clear" w:color="auto" w:fill="303848" w:themeFill="accent1"/>
            <w:vAlign w:val="center"/>
          </w:tcPr>
          <w:p w14:paraId="69F9AC97" w14:textId="77777777" w:rsidR="00CD50FD" w:rsidRPr="003047E5" w:rsidRDefault="00612D50" w:rsidP="00D20DA9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1460613821"/>
                <w:placeholder>
                  <w:docPart w:val="5B75B6F158B84EF98B43BB1ACF9F43C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047E5">
                  <w:rPr>
                    <w:lang w:val="pt-BR" w:bidi="pt-BR"/>
                  </w:rPr>
                  <w:t>OBJETIVO</w:t>
                </w:r>
              </w:sdtContent>
            </w:sdt>
          </w:p>
        </w:tc>
        <w:tc>
          <w:tcPr>
            <w:tcW w:w="2870" w:type="dxa"/>
            <w:tcBorders>
              <w:bottom w:val="single" w:sz="18" w:space="0" w:color="BF9268" w:themeColor="accent2"/>
            </w:tcBorders>
          </w:tcPr>
          <w:p w14:paraId="2A5F0E60" w14:textId="77777777" w:rsidR="00CD50FD" w:rsidRPr="003047E5" w:rsidRDefault="00CD50FD">
            <w:pPr>
              <w:rPr>
                <w:lang w:val="pt-BR"/>
              </w:rPr>
            </w:pPr>
          </w:p>
        </w:tc>
      </w:tr>
      <w:tr w:rsidR="00CD50FD" w:rsidRPr="003047E5" w14:paraId="11A7A63B" w14:textId="77777777" w:rsidTr="00A011A6">
        <w:trPr>
          <w:trHeight w:val="210"/>
        </w:trPr>
        <w:tc>
          <w:tcPr>
            <w:tcW w:w="3054" w:type="dxa"/>
            <w:tcBorders>
              <w:top w:val="single" w:sz="18" w:space="0" w:color="BF9268" w:themeColor="accent2"/>
            </w:tcBorders>
          </w:tcPr>
          <w:p w14:paraId="5E3E5E14" w14:textId="77777777" w:rsidR="00CD50FD" w:rsidRPr="003047E5" w:rsidRDefault="00CD50FD" w:rsidP="00CD50FD">
            <w:pPr>
              <w:rPr>
                <w:lang w:val="pt-BR"/>
              </w:rPr>
            </w:pPr>
          </w:p>
        </w:tc>
        <w:tc>
          <w:tcPr>
            <w:tcW w:w="3042" w:type="dxa"/>
            <w:vMerge/>
            <w:shd w:val="clear" w:color="auto" w:fill="303848" w:themeFill="accent1"/>
            <w:vAlign w:val="center"/>
          </w:tcPr>
          <w:p w14:paraId="19AC1D27" w14:textId="77777777" w:rsidR="00CD50FD" w:rsidRPr="003047E5" w:rsidRDefault="00CD50FD" w:rsidP="0040233B">
            <w:pPr>
              <w:pStyle w:val="Ttulo1"/>
              <w:rPr>
                <w:lang w:val="pt-BR"/>
              </w:rPr>
            </w:pPr>
          </w:p>
        </w:tc>
        <w:tc>
          <w:tcPr>
            <w:tcW w:w="2870" w:type="dxa"/>
            <w:tcBorders>
              <w:top w:val="single" w:sz="18" w:space="0" w:color="BF9268" w:themeColor="accent2"/>
            </w:tcBorders>
          </w:tcPr>
          <w:p w14:paraId="7AE72C9E" w14:textId="77777777" w:rsidR="00CD50FD" w:rsidRPr="003047E5" w:rsidRDefault="00CD50FD">
            <w:pPr>
              <w:rPr>
                <w:noProof/>
                <w:lang w:val="pt-BR"/>
              </w:rPr>
            </w:pPr>
          </w:p>
        </w:tc>
      </w:tr>
      <w:tr w:rsidR="0040233B" w:rsidRPr="003047E5" w14:paraId="243A8B74" w14:textId="77777777" w:rsidTr="00A011A6">
        <w:trPr>
          <w:trHeight w:val="1440"/>
        </w:trPr>
        <w:tc>
          <w:tcPr>
            <w:tcW w:w="8966" w:type="dxa"/>
            <w:gridSpan w:val="3"/>
            <w:vAlign w:val="center"/>
          </w:tcPr>
          <w:p w14:paraId="67A0F096" w14:textId="7DFF957C" w:rsidR="0040233B" w:rsidRPr="00A011A6" w:rsidRDefault="00AB088A" w:rsidP="00D20DA9">
            <w:pPr>
              <w:pStyle w:val="Texto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Tenho 19 anos e p</w:t>
            </w:r>
            <w:r w:rsidR="00A011A6" w:rsidRPr="00A011A6">
              <w:rPr>
                <w:sz w:val="24"/>
                <w:lang w:val="pt-BR"/>
              </w:rPr>
              <w:t>rocuro oportunidades no mercado de tecnologia, para desenvolver minhas habilidades e adquirir experiência.</w:t>
            </w:r>
          </w:p>
        </w:tc>
      </w:tr>
      <w:tr w:rsidR="00CD50FD" w:rsidRPr="003047E5" w14:paraId="62287725" w14:textId="77777777" w:rsidTr="00A011A6">
        <w:trPr>
          <w:trHeight w:val="220"/>
        </w:trPr>
        <w:tc>
          <w:tcPr>
            <w:tcW w:w="3054" w:type="dxa"/>
            <w:vMerge w:val="restart"/>
            <w:shd w:val="clear" w:color="auto" w:fill="F2F2F2" w:themeFill="background1" w:themeFillShade="F2"/>
            <w:vAlign w:val="center"/>
          </w:tcPr>
          <w:p w14:paraId="75049643" w14:textId="77777777" w:rsidR="00CD50FD" w:rsidRPr="003047E5" w:rsidRDefault="00612D50" w:rsidP="00D20DA9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1907296240"/>
                <w:placeholder>
                  <w:docPart w:val="4DF07A582DC247579B1474BC4CF39DF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69753D">
                  <w:rPr>
                    <w:b/>
                    <w:bCs/>
                    <w:lang w:val="pt-BR" w:bidi="pt-BR"/>
                  </w:rPr>
                  <w:t>FORMAÇÃO</w:t>
                </w:r>
              </w:sdtContent>
            </w:sdt>
            <w:r w:rsidR="00D26A79" w:rsidRPr="003047E5">
              <w:rPr>
                <w:lang w:val="pt-BR" w:bidi="pt-BR"/>
              </w:rPr>
              <w:t xml:space="preserve"> </w:t>
            </w:r>
            <w:sdt>
              <w:sdtPr>
                <w:rPr>
                  <w:rStyle w:val="Destacar"/>
                  <w:lang w:val="pt-BR"/>
                </w:rPr>
                <w:id w:val="-908075200"/>
                <w:placeholder>
                  <w:docPart w:val="A0A916B4A2B8440599A5BD72DE0F1371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stacar"/>
                </w:rPr>
              </w:sdtEndPr>
              <w:sdtContent>
                <w:r w:rsidR="00D26A79" w:rsidRPr="003047E5">
                  <w:rPr>
                    <w:rStyle w:val="Destacar"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3042" w:type="dxa"/>
            <w:vMerge w:val="restart"/>
            <w:shd w:val="clear" w:color="auto" w:fill="303848" w:themeFill="accent1"/>
            <w:vAlign w:val="center"/>
          </w:tcPr>
          <w:p w14:paraId="4C05803A" w14:textId="77777777" w:rsidR="00CD50FD" w:rsidRPr="003047E5" w:rsidRDefault="00612D50" w:rsidP="00D20DA9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-1748876717"/>
                <w:placeholder>
                  <w:docPart w:val="0419BC954AE64F7F9C23FC9CDD6332A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047E5">
                  <w:rPr>
                    <w:lang w:val="pt-BR" w:bidi="pt-BR"/>
                  </w:rPr>
                  <w:t>EXPERIÊNCIA</w:t>
                </w:r>
              </w:sdtContent>
            </w:sdt>
          </w:p>
        </w:tc>
        <w:tc>
          <w:tcPr>
            <w:tcW w:w="2870" w:type="dxa"/>
            <w:tcBorders>
              <w:bottom w:val="single" w:sz="18" w:space="0" w:color="BF9268" w:themeColor="accent2"/>
            </w:tcBorders>
          </w:tcPr>
          <w:p w14:paraId="0A14FC87" w14:textId="77777777" w:rsidR="00CD50FD" w:rsidRPr="003047E5" w:rsidRDefault="00CD50FD">
            <w:pPr>
              <w:rPr>
                <w:lang w:val="pt-BR"/>
              </w:rPr>
            </w:pPr>
          </w:p>
        </w:tc>
      </w:tr>
      <w:tr w:rsidR="00CD50FD" w:rsidRPr="003047E5" w14:paraId="6D85FCAC" w14:textId="77777777" w:rsidTr="00A011A6">
        <w:trPr>
          <w:trHeight w:val="220"/>
        </w:trPr>
        <w:tc>
          <w:tcPr>
            <w:tcW w:w="3054" w:type="dxa"/>
            <w:vMerge/>
            <w:shd w:val="clear" w:color="auto" w:fill="F2F2F2" w:themeFill="background1" w:themeFillShade="F2"/>
            <w:vAlign w:val="center"/>
          </w:tcPr>
          <w:p w14:paraId="456FB7CF" w14:textId="77777777" w:rsidR="00CD50FD" w:rsidRPr="003047E5" w:rsidRDefault="00CD50FD" w:rsidP="0040233B">
            <w:pPr>
              <w:pStyle w:val="Ttulo2"/>
              <w:rPr>
                <w:lang w:val="pt-BR"/>
              </w:rPr>
            </w:pPr>
          </w:p>
        </w:tc>
        <w:tc>
          <w:tcPr>
            <w:tcW w:w="3042" w:type="dxa"/>
            <w:vMerge/>
            <w:shd w:val="clear" w:color="auto" w:fill="303848" w:themeFill="accent1"/>
            <w:vAlign w:val="center"/>
          </w:tcPr>
          <w:p w14:paraId="69EB5338" w14:textId="77777777" w:rsidR="00CD50FD" w:rsidRPr="003047E5" w:rsidRDefault="00CD50FD" w:rsidP="0040233B">
            <w:pPr>
              <w:pStyle w:val="Ttulo1"/>
              <w:rPr>
                <w:lang w:val="pt-BR"/>
              </w:rPr>
            </w:pPr>
          </w:p>
        </w:tc>
        <w:tc>
          <w:tcPr>
            <w:tcW w:w="2870" w:type="dxa"/>
          </w:tcPr>
          <w:p w14:paraId="03E46F14" w14:textId="77777777" w:rsidR="00CD50FD" w:rsidRPr="003047E5" w:rsidRDefault="00CD50FD">
            <w:pPr>
              <w:rPr>
                <w:lang w:val="pt-BR"/>
              </w:rPr>
            </w:pPr>
          </w:p>
        </w:tc>
      </w:tr>
      <w:tr w:rsidR="0040233B" w:rsidRPr="003047E5" w14:paraId="3596E87F" w14:textId="77777777" w:rsidTr="00A011A6">
        <w:trPr>
          <w:trHeight w:val="1770"/>
        </w:trPr>
        <w:tc>
          <w:tcPr>
            <w:tcW w:w="3054" w:type="dxa"/>
            <w:shd w:val="clear" w:color="auto" w:fill="F2F2F2" w:themeFill="background1" w:themeFillShade="F2"/>
          </w:tcPr>
          <w:p w14:paraId="483B4B58" w14:textId="77777777" w:rsidR="0040233B" w:rsidRPr="003047E5" w:rsidRDefault="0040233B" w:rsidP="0040233B">
            <w:pPr>
              <w:pStyle w:val="Texto"/>
              <w:rPr>
                <w:lang w:val="pt-BR"/>
              </w:rPr>
            </w:pPr>
          </w:p>
          <w:p w14:paraId="2E088F98" w14:textId="77777777" w:rsidR="00A011A6" w:rsidRPr="00A011A6" w:rsidRDefault="00A011A6" w:rsidP="00A011A6">
            <w:pPr>
              <w:pStyle w:val="Texto"/>
              <w:rPr>
                <w:b/>
                <w:bCs/>
                <w:i/>
                <w:iCs/>
                <w:sz w:val="28"/>
                <w:szCs w:val="28"/>
              </w:rPr>
            </w:pPr>
            <w:r w:rsidRPr="00A011A6">
              <w:rPr>
                <w:b/>
                <w:bCs/>
                <w:i/>
                <w:iCs/>
                <w:sz w:val="28"/>
                <w:szCs w:val="28"/>
              </w:rPr>
              <w:t xml:space="preserve">FIAP </w:t>
            </w:r>
          </w:p>
          <w:p w14:paraId="2A0F0F0F" w14:textId="3489626B" w:rsidR="00D20DA9" w:rsidRPr="00A011A6" w:rsidRDefault="00A011A6" w:rsidP="00A011A6">
            <w:pPr>
              <w:pStyle w:val="Texto"/>
              <w:rPr>
                <w:sz w:val="24"/>
                <w:lang w:val="pt-BR"/>
              </w:rPr>
            </w:pPr>
            <w:r w:rsidRPr="00A011A6">
              <w:rPr>
                <w:sz w:val="24"/>
              </w:rPr>
              <w:t>Sistemas de Informação. Conclusão em dez/2022.</w:t>
            </w:r>
          </w:p>
          <w:p w14:paraId="1EC17E6E" w14:textId="77777777" w:rsidR="00D20DA9" w:rsidRPr="003047E5" w:rsidRDefault="00D20DA9" w:rsidP="0040233B">
            <w:pPr>
              <w:pStyle w:val="Texto"/>
              <w:rPr>
                <w:lang w:val="pt-BR"/>
              </w:rPr>
            </w:pPr>
          </w:p>
        </w:tc>
        <w:tc>
          <w:tcPr>
            <w:tcW w:w="5912" w:type="dxa"/>
            <w:gridSpan w:val="2"/>
            <w:vAlign w:val="center"/>
          </w:tcPr>
          <w:p w14:paraId="092DC354" w14:textId="77777777" w:rsidR="00A011A6" w:rsidRPr="00A011A6" w:rsidRDefault="00A011A6" w:rsidP="00D20DA9">
            <w:pPr>
              <w:pStyle w:val="Texto"/>
              <w:rPr>
                <w:b/>
                <w:bCs/>
                <w:i/>
                <w:iCs/>
                <w:sz w:val="24"/>
              </w:rPr>
            </w:pPr>
            <w:r w:rsidRPr="00A011A6">
              <w:rPr>
                <w:b/>
                <w:bCs/>
                <w:i/>
                <w:iCs/>
                <w:sz w:val="24"/>
              </w:rPr>
              <w:t xml:space="preserve">Cautos Higienizações </w:t>
            </w:r>
          </w:p>
          <w:p w14:paraId="2F0F3996" w14:textId="77777777" w:rsidR="00A011A6" w:rsidRPr="00A011A6" w:rsidRDefault="00A011A6" w:rsidP="00D20DA9">
            <w:pPr>
              <w:pStyle w:val="Texto"/>
              <w:rPr>
                <w:sz w:val="24"/>
              </w:rPr>
            </w:pPr>
            <w:r w:rsidRPr="00A011A6">
              <w:rPr>
                <w:sz w:val="24"/>
              </w:rPr>
              <w:t xml:space="preserve">Atendimento, serviços práticos e Social Media. </w:t>
            </w:r>
          </w:p>
          <w:p w14:paraId="6635B613" w14:textId="3BAB209F" w:rsidR="0040233B" w:rsidRPr="003047E5" w:rsidRDefault="00A011A6" w:rsidP="00D20DA9">
            <w:pPr>
              <w:pStyle w:val="Texto"/>
              <w:rPr>
                <w:lang w:val="pt-BR"/>
              </w:rPr>
            </w:pPr>
            <w:r w:rsidRPr="00A011A6">
              <w:rPr>
                <w:sz w:val="24"/>
              </w:rPr>
              <w:t>De Abril, 2020 a Agosto, 2020.</w:t>
            </w:r>
          </w:p>
        </w:tc>
      </w:tr>
      <w:tr w:rsidR="00CD50FD" w:rsidRPr="003047E5" w14:paraId="0A619B88" w14:textId="77777777" w:rsidTr="00A011A6">
        <w:trPr>
          <w:trHeight w:val="220"/>
        </w:trPr>
        <w:tc>
          <w:tcPr>
            <w:tcW w:w="3054" w:type="dxa"/>
            <w:vMerge w:val="restart"/>
            <w:shd w:val="clear" w:color="auto" w:fill="F2F2F2" w:themeFill="background1" w:themeFillShade="F2"/>
            <w:vAlign w:val="center"/>
          </w:tcPr>
          <w:p w14:paraId="796211B2" w14:textId="0B54EA26" w:rsidR="00CD50FD" w:rsidRPr="003047E5" w:rsidRDefault="0069753D" w:rsidP="0069753D">
            <w:pPr>
              <w:pStyle w:val="Ttulo2"/>
              <w:spacing w:line="276" w:lineRule="auto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B8441" wp14:editId="2479B27E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332105</wp:posOffset>
                      </wp:positionV>
                      <wp:extent cx="2181225" cy="1228725"/>
                      <wp:effectExtent l="0" t="0" r="0" b="9525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1228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9358CF" w14:textId="75A8BC11" w:rsidR="0069753D" w:rsidRDefault="0069753D" w:rsidP="0069753D">
                                  <w:pPr>
                                    <w:pStyle w:val="Pargrafoda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 w:rsidRPr="0069753D">
                                    <w:rPr>
                                      <w:lang w:val="pt-BR"/>
                                    </w:rPr>
                                    <w:t>Inglês Intermediário</w:t>
                                  </w:r>
                                  <w:r w:rsidR="00AB088A">
                                    <w:rPr>
                                      <w:lang w:val="pt-BR"/>
                                    </w:rPr>
                                    <w:t>.</w:t>
                                  </w:r>
                                </w:p>
                                <w:p w14:paraId="4E383AB4" w14:textId="77777777" w:rsidR="0069753D" w:rsidRPr="0069753D" w:rsidRDefault="0069753D" w:rsidP="0069753D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09051D45" w14:textId="4BD2EBB1" w:rsidR="0069753D" w:rsidRPr="0069753D" w:rsidRDefault="0069753D" w:rsidP="0069753D">
                                  <w:pPr>
                                    <w:pStyle w:val="Pargrafoda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 w:rsidRPr="0069753D">
                                    <w:rPr>
                                      <w:lang w:val="pt-BR"/>
                                    </w:rPr>
                                    <w:t>Conhecimento Intermediário Pacote Office</w:t>
                                  </w:r>
                                  <w:r w:rsidR="00AB088A">
                                    <w:rPr>
                                      <w:lang w:val="pt-BR"/>
                                    </w:rPr>
                                    <w:t>.</w:t>
                                  </w:r>
                                </w:p>
                                <w:p w14:paraId="59BEB4FB" w14:textId="77777777" w:rsidR="0069753D" w:rsidRDefault="0069753D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414649AC" w14:textId="77777777" w:rsidR="0069753D" w:rsidRPr="0069753D" w:rsidRDefault="0069753D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7B84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22.65pt;margin-top:26.15pt;width:171.7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" filled="f" stroked="f">
                      <v:textbox>
                        <w:txbxContent>
                          <w:p w14:paraId="0B9358CF" w14:textId="75A8BC11" w:rsidR="0069753D" w:rsidRDefault="0069753D" w:rsidP="0069753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pt-BR"/>
                              </w:rPr>
                            </w:pPr>
                            <w:r w:rsidRPr="0069753D">
                              <w:rPr>
                                <w:lang w:val="pt-BR"/>
                              </w:rPr>
                              <w:t>Inglês Intermediário</w:t>
                            </w:r>
                            <w:r w:rsidR="00AB088A"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4E383AB4" w14:textId="77777777" w:rsidR="0069753D" w:rsidRPr="0069753D" w:rsidRDefault="0069753D" w:rsidP="0069753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9051D45" w14:textId="4BD2EBB1" w:rsidR="0069753D" w:rsidRPr="0069753D" w:rsidRDefault="0069753D" w:rsidP="0069753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pt-BR"/>
                              </w:rPr>
                            </w:pPr>
                            <w:r w:rsidRPr="0069753D">
                              <w:rPr>
                                <w:lang w:val="pt-BR"/>
                              </w:rPr>
                              <w:t>Conhecimento Intermediário Pacote Office</w:t>
                            </w:r>
                            <w:r w:rsidR="00AB088A"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59BEB4FB" w14:textId="77777777" w:rsidR="0069753D" w:rsidRDefault="0069753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14649AC" w14:textId="77777777" w:rsidR="0069753D" w:rsidRPr="0069753D" w:rsidRDefault="0069753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753D">
              <w:rPr>
                <w:b/>
                <w:bCs/>
                <w:lang w:val="pt-BR" w:bidi="pt-BR"/>
              </w:rPr>
              <w:t>HABILIDADES</w:t>
            </w:r>
            <w:r w:rsidR="00D26A79" w:rsidRPr="003047E5">
              <w:rPr>
                <w:lang w:val="pt-BR" w:bidi="pt-BR"/>
              </w:rPr>
              <w:t xml:space="preserve"> </w:t>
            </w:r>
            <w:sdt>
              <w:sdtPr>
                <w:rPr>
                  <w:rStyle w:val="Destacar"/>
                  <w:lang w:val="pt-BR"/>
                </w:rPr>
                <w:id w:val="-1622227774"/>
                <w:placeholder>
                  <w:docPart w:val="0AAD04CF2B6B44E6B87574247799376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stacar"/>
                </w:rPr>
              </w:sdtEndPr>
              <w:sdtContent>
                <w:r w:rsidR="00D26A79" w:rsidRPr="003047E5">
                  <w:rPr>
                    <w:rStyle w:val="Destacar"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3042" w:type="dxa"/>
            <w:vMerge w:val="restart"/>
            <w:shd w:val="clear" w:color="auto" w:fill="303848" w:themeFill="accent1"/>
            <w:vAlign w:val="center"/>
          </w:tcPr>
          <w:p w14:paraId="424DD765" w14:textId="1CD4FCA0" w:rsidR="00CD50FD" w:rsidRPr="003047E5" w:rsidRDefault="00A011A6" w:rsidP="00D20DA9">
            <w:pPr>
              <w:pStyle w:val="Ttulo1"/>
              <w:rPr>
                <w:lang w:val="pt-BR"/>
              </w:rPr>
            </w:pPr>
            <w:r>
              <w:rPr>
                <w:lang w:val="pt-BR" w:bidi="pt-BR"/>
              </w:rPr>
              <w:t xml:space="preserve">Cursos </w:t>
            </w:r>
          </w:p>
        </w:tc>
        <w:tc>
          <w:tcPr>
            <w:tcW w:w="2870" w:type="dxa"/>
            <w:tcBorders>
              <w:bottom w:val="single" w:sz="18" w:space="0" w:color="BF9268" w:themeColor="accent2"/>
            </w:tcBorders>
          </w:tcPr>
          <w:p w14:paraId="3F4D0FBD" w14:textId="77777777" w:rsidR="00CD50FD" w:rsidRPr="003047E5" w:rsidRDefault="00CD50FD">
            <w:pPr>
              <w:rPr>
                <w:lang w:val="pt-BR"/>
              </w:rPr>
            </w:pPr>
          </w:p>
        </w:tc>
      </w:tr>
      <w:tr w:rsidR="00CD50FD" w:rsidRPr="003047E5" w14:paraId="31E76FA4" w14:textId="77777777" w:rsidTr="00A011A6">
        <w:trPr>
          <w:trHeight w:val="220"/>
        </w:trPr>
        <w:tc>
          <w:tcPr>
            <w:tcW w:w="3054" w:type="dxa"/>
            <w:vMerge/>
            <w:shd w:val="clear" w:color="auto" w:fill="F2F2F2" w:themeFill="background1" w:themeFillShade="F2"/>
            <w:vAlign w:val="center"/>
          </w:tcPr>
          <w:p w14:paraId="5D986A06" w14:textId="77777777" w:rsidR="00CD50FD" w:rsidRPr="003047E5" w:rsidRDefault="00CD50FD" w:rsidP="0069753D">
            <w:pPr>
              <w:pStyle w:val="Ttulo2"/>
              <w:spacing w:line="276" w:lineRule="auto"/>
              <w:rPr>
                <w:spacing w:val="32"/>
                <w:lang w:val="pt-BR"/>
              </w:rPr>
            </w:pPr>
          </w:p>
        </w:tc>
        <w:tc>
          <w:tcPr>
            <w:tcW w:w="3042" w:type="dxa"/>
            <w:vMerge/>
            <w:shd w:val="clear" w:color="auto" w:fill="303848" w:themeFill="accent1"/>
            <w:vAlign w:val="center"/>
          </w:tcPr>
          <w:p w14:paraId="3B285C2B" w14:textId="77777777" w:rsidR="00CD50FD" w:rsidRPr="003047E5" w:rsidRDefault="00CD50FD" w:rsidP="00CD50FD">
            <w:pPr>
              <w:pStyle w:val="Ttulo1"/>
              <w:rPr>
                <w:lang w:val="pt-BR"/>
              </w:rPr>
            </w:pPr>
          </w:p>
        </w:tc>
        <w:tc>
          <w:tcPr>
            <w:tcW w:w="2870" w:type="dxa"/>
          </w:tcPr>
          <w:p w14:paraId="1664BE5B" w14:textId="77777777" w:rsidR="00CD50FD" w:rsidRPr="003047E5" w:rsidRDefault="00CD50FD">
            <w:pPr>
              <w:rPr>
                <w:lang w:val="pt-BR"/>
              </w:rPr>
            </w:pPr>
          </w:p>
        </w:tc>
      </w:tr>
      <w:tr w:rsidR="00CD50FD" w:rsidRPr="003047E5" w14:paraId="59F68E0E" w14:textId="77777777" w:rsidTr="00A011A6">
        <w:trPr>
          <w:trHeight w:val="1728"/>
        </w:trPr>
        <w:tc>
          <w:tcPr>
            <w:tcW w:w="3054" w:type="dxa"/>
            <w:shd w:val="clear" w:color="auto" w:fill="F2F2F2" w:themeFill="background1" w:themeFillShade="F2"/>
            <w:vAlign w:val="center"/>
          </w:tcPr>
          <w:p w14:paraId="4072088D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4530566E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7BEE70A0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5900877D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2654CB4F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41281B49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61EB29D4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31D8C20C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03E27CCC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2F27BA42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6F0EE3FD" w14:textId="77777777" w:rsidR="009048A7" w:rsidRDefault="009048A7" w:rsidP="0069753D">
            <w:pPr>
              <w:pStyle w:val="Texto"/>
              <w:spacing w:line="276" w:lineRule="auto"/>
              <w:rPr>
                <w:b/>
                <w:bCs/>
                <w:sz w:val="24"/>
                <w:lang w:val="pt-BR" w:bidi="pt-BR"/>
              </w:rPr>
            </w:pPr>
          </w:p>
          <w:p w14:paraId="5F72C902" w14:textId="62FD6DE0" w:rsidR="00CD50FD" w:rsidRPr="003047E5" w:rsidRDefault="009048A7" w:rsidP="0069753D">
            <w:pPr>
              <w:pStyle w:val="Texto"/>
              <w:spacing w:line="276" w:lineRule="auto"/>
              <w:rPr>
                <w:lang w:val="pt-BR"/>
              </w:rPr>
            </w:pPr>
            <w:r w:rsidRPr="009048A7">
              <w:rPr>
                <w:b/>
                <w:bCs/>
                <w:sz w:val="24"/>
                <w:lang w:val="pt-BR" w:bidi="pt-BR"/>
              </w:rPr>
              <w:t>CONTATO</w:t>
            </w:r>
            <w:r w:rsidRPr="003047E5">
              <w:rPr>
                <w:lang w:val="pt-BR" w:bidi="pt-BR"/>
              </w:rPr>
              <w:t xml:space="preserve"> </w:t>
            </w:r>
            <w:sdt>
              <w:sdtPr>
                <w:rPr>
                  <w:rStyle w:val="Destacar"/>
                  <w:lang w:val="pt-BR"/>
                </w:rPr>
                <w:id w:val="1873643969"/>
                <w:placeholder>
                  <w:docPart w:val="4F566803F9A14551AEDF16198CB6C8AF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stacar"/>
                </w:rPr>
              </w:sdtEndPr>
              <w:sdtContent>
                <w:r w:rsidRPr="003047E5">
                  <w:rPr>
                    <w:rStyle w:val="Destacar"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5912" w:type="dxa"/>
            <w:gridSpan w:val="2"/>
            <w:vAlign w:val="center"/>
          </w:tcPr>
          <w:p w14:paraId="4B0166C0" w14:textId="77777777" w:rsidR="00A011A6" w:rsidRPr="00A011A6" w:rsidRDefault="00A011A6" w:rsidP="0069753D">
            <w:pPr>
              <w:pStyle w:val="Texto"/>
              <w:spacing w:line="360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A011A6">
              <w:rPr>
                <w:b/>
                <w:bCs/>
                <w:i/>
                <w:iCs/>
                <w:sz w:val="28"/>
                <w:szCs w:val="28"/>
              </w:rPr>
              <w:t xml:space="preserve">Alura </w:t>
            </w:r>
          </w:p>
          <w:p w14:paraId="2DE72428" w14:textId="77777777" w:rsidR="00A011A6" w:rsidRDefault="00A011A6" w:rsidP="0069753D">
            <w:pPr>
              <w:pStyle w:val="Texto"/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9048A7">
              <w:rPr>
                <w:b/>
                <w:bCs/>
                <w:i/>
                <w:iCs/>
                <w:sz w:val="24"/>
              </w:rPr>
              <w:t>Python 3 parte 1</w:t>
            </w:r>
            <w:r w:rsidRPr="00A011A6">
              <w:rPr>
                <w:b/>
                <w:bCs/>
                <w:sz w:val="24"/>
              </w:rPr>
              <w:t xml:space="preserve"> :</w:t>
            </w:r>
            <w:r w:rsidRPr="00A011A6">
              <w:rPr>
                <w:sz w:val="24"/>
              </w:rPr>
              <w:t xml:space="preserve"> Introdução à nova versão da linguagem. </w:t>
            </w:r>
          </w:p>
          <w:p w14:paraId="484C731B" w14:textId="77777777" w:rsidR="00A011A6" w:rsidRDefault="00A011A6" w:rsidP="0069753D">
            <w:pPr>
              <w:pStyle w:val="Texto"/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9048A7">
              <w:rPr>
                <w:b/>
                <w:bCs/>
                <w:i/>
                <w:iCs/>
                <w:sz w:val="24"/>
              </w:rPr>
              <w:t>Python 3 parte 2</w:t>
            </w:r>
            <w:r w:rsidRPr="00A011A6">
              <w:rPr>
                <w:b/>
                <w:bCs/>
                <w:sz w:val="24"/>
              </w:rPr>
              <w:t xml:space="preserve"> :</w:t>
            </w:r>
            <w:r w:rsidRPr="00A011A6">
              <w:rPr>
                <w:sz w:val="24"/>
              </w:rPr>
              <w:t xml:space="preserve"> Avançando na linguagem. </w:t>
            </w:r>
          </w:p>
          <w:p w14:paraId="684AA845" w14:textId="77777777" w:rsidR="00A011A6" w:rsidRDefault="00A011A6" w:rsidP="0069753D">
            <w:pPr>
              <w:pStyle w:val="Texto"/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9048A7">
              <w:rPr>
                <w:b/>
                <w:bCs/>
                <w:i/>
                <w:iCs/>
                <w:sz w:val="24"/>
              </w:rPr>
              <w:t>Python 3</w:t>
            </w:r>
            <w:r w:rsidRPr="00A011A6">
              <w:rPr>
                <w:b/>
                <w:bCs/>
                <w:sz w:val="24"/>
              </w:rPr>
              <w:t xml:space="preserve"> :</w:t>
            </w:r>
            <w:r w:rsidRPr="00A011A6">
              <w:rPr>
                <w:sz w:val="24"/>
              </w:rPr>
              <w:t xml:space="preserve"> Introdução à Orientação a Objetos. </w:t>
            </w:r>
          </w:p>
          <w:p w14:paraId="4107F86A" w14:textId="77777777" w:rsidR="00A011A6" w:rsidRDefault="00A011A6" w:rsidP="0069753D">
            <w:pPr>
              <w:pStyle w:val="Texto"/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9048A7">
              <w:rPr>
                <w:b/>
                <w:bCs/>
                <w:i/>
                <w:iCs/>
                <w:sz w:val="24"/>
              </w:rPr>
              <w:t>Python 3</w:t>
            </w:r>
            <w:r w:rsidRPr="00A011A6">
              <w:rPr>
                <w:b/>
                <w:bCs/>
                <w:sz w:val="24"/>
              </w:rPr>
              <w:t xml:space="preserve"> :</w:t>
            </w:r>
            <w:r w:rsidRPr="00A011A6">
              <w:rPr>
                <w:sz w:val="24"/>
              </w:rPr>
              <w:t xml:space="preserve"> Avançando na Orientação a Objetos. </w:t>
            </w:r>
          </w:p>
          <w:p w14:paraId="76817376" w14:textId="132657EE" w:rsidR="00A011A6" w:rsidRDefault="00A011A6" w:rsidP="0069753D">
            <w:pPr>
              <w:pStyle w:val="Texto"/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9048A7">
              <w:rPr>
                <w:b/>
                <w:bCs/>
                <w:i/>
                <w:iCs/>
                <w:sz w:val="24"/>
              </w:rPr>
              <w:t>Scrum</w:t>
            </w:r>
            <w:r w:rsidRPr="00A011A6">
              <w:rPr>
                <w:b/>
                <w:bCs/>
                <w:sz w:val="24"/>
              </w:rPr>
              <w:t xml:space="preserve"> :</w:t>
            </w:r>
            <w:r w:rsidRPr="00A011A6">
              <w:rPr>
                <w:sz w:val="24"/>
              </w:rPr>
              <w:t xml:space="preserve"> Agilidade em seu projeto. </w:t>
            </w:r>
          </w:p>
          <w:p w14:paraId="0DC97509" w14:textId="37E8BC02" w:rsidR="00D20DA9" w:rsidRPr="00A011A6" w:rsidRDefault="00A011A6" w:rsidP="0069753D">
            <w:pPr>
              <w:pStyle w:val="Texto"/>
              <w:numPr>
                <w:ilvl w:val="0"/>
                <w:numId w:val="1"/>
              </w:numPr>
              <w:spacing w:line="360" w:lineRule="auto"/>
              <w:rPr>
                <w:sz w:val="24"/>
                <w:lang w:val="pt-BR"/>
              </w:rPr>
            </w:pPr>
            <w:r w:rsidRPr="009048A7">
              <w:rPr>
                <w:b/>
                <w:bCs/>
                <w:i/>
                <w:iCs/>
                <w:sz w:val="24"/>
              </w:rPr>
              <w:t>Scrum parte 1</w:t>
            </w:r>
            <w:r w:rsidRPr="00A011A6">
              <w:rPr>
                <w:b/>
                <w:bCs/>
                <w:sz w:val="24"/>
              </w:rPr>
              <w:t xml:space="preserve"> :</w:t>
            </w:r>
            <w:r w:rsidRPr="00A011A6">
              <w:rPr>
                <w:sz w:val="24"/>
              </w:rPr>
              <w:t xml:space="preserve"> Gerencie seu projeto de forma ágil.</w:t>
            </w:r>
          </w:p>
          <w:p w14:paraId="049B88CE" w14:textId="77777777" w:rsidR="00D20DA9" w:rsidRPr="003047E5" w:rsidRDefault="00D20DA9" w:rsidP="00D20DA9">
            <w:pPr>
              <w:pStyle w:val="Texto"/>
              <w:rPr>
                <w:lang w:val="pt-BR"/>
              </w:rPr>
            </w:pPr>
            <w:r w:rsidRPr="003047E5">
              <w:rPr>
                <w:lang w:val="pt-BR" w:bidi="pt-BR"/>
              </w:rPr>
              <w:t xml:space="preserve"> </w:t>
            </w:r>
          </w:p>
          <w:p w14:paraId="5DDBF298" w14:textId="77777777" w:rsidR="00CD50FD" w:rsidRPr="003047E5" w:rsidRDefault="00CD50FD" w:rsidP="00CD50FD">
            <w:pPr>
              <w:pStyle w:val="Texto"/>
              <w:rPr>
                <w:lang w:val="pt-BR"/>
              </w:rPr>
            </w:pPr>
          </w:p>
        </w:tc>
      </w:tr>
      <w:tr w:rsidR="00CD50FD" w:rsidRPr="003047E5" w14:paraId="1F1085B5" w14:textId="77777777" w:rsidTr="00A011A6">
        <w:trPr>
          <w:trHeight w:val="220"/>
        </w:trPr>
        <w:tc>
          <w:tcPr>
            <w:tcW w:w="3054" w:type="dxa"/>
            <w:vMerge w:val="restart"/>
            <w:shd w:val="clear" w:color="auto" w:fill="F2F2F2" w:themeFill="background1" w:themeFillShade="F2"/>
          </w:tcPr>
          <w:p w14:paraId="62B48AF2" w14:textId="77777777" w:rsidR="00CD50FD" w:rsidRPr="003047E5" w:rsidRDefault="00CD50FD">
            <w:pPr>
              <w:rPr>
                <w:lang w:val="pt-BR"/>
              </w:rPr>
            </w:pPr>
          </w:p>
        </w:tc>
        <w:tc>
          <w:tcPr>
            <w:tcW w:w="3042" w:type="dxa"/>
            <w:vMerge w:val="restart"/>
            <w:shd w:val="clear" w:color="auto" w:fill="303848" w:themeFill="accent1"/>
            <w:vAlign w:val="center"/>
          </w:tcPr>
          <w:p w14:paraId="43435A47" w14:textId="612D35AA" w:rsidR="00CD50FD" w:rsidRPr="003047E5" w:rsidRDefault="00A011A6" w:rsidP="0069753D">
            <w:pPr>
              <w:pStyle w:val="Ttulo1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Interesses</w:t>
            </w:r>
          </w:p>
        </w:tc>
        <w:tc>
          <w:tcPr>
            <w:tcW w:w="2870" w:type="dxa"/>
            <w:tcBorders>
              <w:bottom w:val="single" w:sz="18" w:space="0" w:color="BF9268" w:themeColor="accent2"/>
            </w:tcBorders>
          </w:tcPr>
          <w:p w14:paraId="09EB3302" w14:textId="77777777" w:rsidR="00CD50FD" w:rsidRPr="003047E5" w:rsidRDefault="00CD50FD" w:rsidP="0069753D">
            <w:pPr>
              <w:spacing w:line="360" w:lineRule="auto"/>
              <w:rPr>
                <w:lang w:val="pt-BR"/>
              </w:rPr>
            </w:pPr>
          </w:p>
        </w:tc>
      </w:tr>
      <w:tr w:rsidR="00CD50FD" w:rsidRPr="003047E5" w14:paraId="7F27C8C4" w14:textId="77777777" w:rsidTr="00A011A6">
        <w:trPr>
          <w:trHeight w:val="220"/>
        </w:trPr>
        <w:tc>
          <w:tcPr>
            <w:tcW w:w="3054" w:type="dxa"/>
            <w:vMerge/>
            <w:shd w:val="clear" w:color="auto" w:fill="F2F2F2" w:themeFill="background1" w:themeFillShade="F2"/>
          </w:tcPr>
          <w:p w14:paraId="57E62A26" w14:textId="77777777" w:rsidR="00CD50FD" w:rsidRPr="003047E5" w:rsidRDefault="00CD50FD">
            <w:pPr>
              <w:rPr>
                <w:lang w:val="pt-BR"/>
              </w:rPr>
            </w:pPr>
          </w:p>
        </w:tc>
        <w:tc>
          <w:tcPr>
            <w:tcW w:w="3042" w:type="dxa"/>
            <w:vMerge/>
            <w:shd w:val="clear" w:color="auto" w:fill="303848" w:themeFill="accent1"/>
            <w:vAlign w:val="center"/>
          </w:tcPr>
          <w:p w14:paraId="33EBD2E4" w14:textId="77777777" w:rsidR="00CD50FD" w:rsidRPr="003047E5" w:rsidRDefault="00CD50FD" w:rsidP="0069753D">
            <w:pPr>
              <w:pStyle w:val="Ttulo1"/>
              <w:spacing w:line="360" w:lineRule="auto"/>
              <w:rPr>
                <w:lang w:val="pt-BR"/>
              </w:rPr>
            </w:pPr>
          </w:p>
        </w:tc>
        <w:tc>
          <w:tcPr>
            <w:tcW w:w="2870" w:type="dxa"/>
          </w:tcPr>
          <w:p w14:paraId="79063B8F" w14:textId="77777777" w:rsidR="00CD50FD" w:rsidRPr="003047E5" w:rsidRDefault="00CD50FD" w:rsidP="0069753D">
            <w:pPr>
              <w:spacing w:line="360" w:lineRule="auto"/>
              <w:rPr>
                <w:lang w:val="pt-BR"/>
              </w:rPr>
            </w:pPr>
          </w:p>
        </w:tc>
      </w:tr>
      <w:tr w:rsidR="00CD50FD" w:rsidRPr="003047E5" w14:paraId="30746735" w14:textId="77777777" w:rsidTr="00A011A6">
        <w:trPr>
          <w:trHeight w:val="1728"/>
        </w:trPr>
        <w:tc>
          <w:tcPr>
            <w:tcW w:w="3054" w:type="dxa"/>
            <w:shd w:val="clear" w:color="auto" w:fill="F2F2F2" w:themeFill="background1" w:themeFillShade="F2"/>
          </w:tcPr>
          <w:p w14:paraId="344E1618" w14:textId="2F6D1586" w:rsidR="00CD50FD" w:rsidRPr="003047E5" w:rsidRDefault="009048A7">
            <w:pPr>
              <w:rPr>
                <w:lang w:val="pt-BR"/>
              </w:rPr>
            </w:pPr>
            <w:r>
              <w:rPr>
                <w:b/>
                <w:bCs/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039D2B" wp14:editId="60FC153A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-906145</wp:posOffset>
                      </wp:positionV>
                      <wp:extent cx="2047875" cy="1666875"/>
                      <wp:effectExtent l="0" t="0" r="0" b="9525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1666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32CB69" w14:textId="77777777" w:rsidR="00AB088A" w:rsidRDefault="00AB088A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4B8D271" w14:textId="5116A132" w:rsidR="009048A7" w:rsidRPr="009048A7" w:rsidRDefault="009048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048A7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Celular:</w:t>
                                  </w:r>
                                  <w:r w:rsidRPr="009048A7">
                                    <w:rPr>
                                      <w:sz w:val="20"/>
                                      <w:szCs w:val="20"/>
                                    </w:rPr>
                                    <w:t xml:space="preserve"> +55 (11) 9 97111-7220 </w:t>
                                  </w:r>
                                </w:p>
                                <w:p w14:paraId="01A3D60F" w14:textId="77777777" w:rsidR="009048A7" w:rsidRDefault="009048A7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D099F75" w14:textId="1CAA951B" w:rsidR="009048A7" w:rsidRDefault="009048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048A7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E-mail:</w:t>
                                  </w:r>
                                  <w:r w:rsidRPr="009048A7">
                                    <w:rPr>
                                      <w:sz w:val="20"/>
                                      <w:szCs w:val="20"/>
                                    </w:rPr>
                                    <w:t xml:space="preserve"> vecchiovini@gmail.com </w:t>
                                  </w:r>
                                </w:p>
                                <w:p w14:paraId="64633BE1" w14:textId="77777777" w:rsidR="009048A7" w:rsidRDefault="009048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A26DF0" w14:textId="7537451C" w:rsidR="009048A7" w:rsidRPr="009048A7" w:rsidRDefault="009048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B088A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Endereço:</w:t>
                                  </w:r>
                                  <w:r w:rsidRPr="009048A7">
                                    <w:rPr>
                                      <w:sz w:val="20"/>
                                      <w:szCs w:val="20"/>
                                    </w:rPr>
                                    <w:t xml:space="preserve"> R. Conselheiro Pedro Luís, 182 São Paulo - SP, </w:t>
                                  </w:r>
                                  <w:r w:rsidRPr="00AB0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02020-050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39D2B" id="Caixa de Texto 2" o:spid="_x0000_s1027" type="#_x0000_t202" style="position:absolute;margin-left:-10.65pt;margin-top:-71.35pt;width:161.2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" filled="f" stroked="f">
                      <v:textbox>
                        <w:txbxContent>
                          <w:p w14:paraId="6C32CB69" w14:textId="77777777" w:rsidR="00AB088A" w:rsidRDefault="00AB088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4B8D271" w14:textId="5116A132" w:rsidR="009048A7" w:rsidRPr="009048A7" w:rsidRDefault="009048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48A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Celular:</w:t>
                            </w:r>
                            <w:r w:rsidRPr="009048A7">
                              <w:rPr>
                                <w:sz w:val="20"/>
                                <w:szCs w:val="20"/>
                              </w:rPr>
                              <w:t xml:space="preserve"> +55 (11) 9 97111-7220 </w:t>
                            </w:r>
                          </w:p>
                          <w:p w14:paraId="01A3D60F" w14:textId="77777777" w:rsidR="009048A7" w:rsidRDefault="009048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D099F75" w14:textId="1CAA951B" w:rsidR="009048A7" w:rsidRDefault="009048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48A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E-mail:</w:t>
                            </w:r>
                            <w:r w:rsidRPr="009048A7">
                              <w:rPr>
                                <w:sz w:val="20"/>
                                <w:szCs w:val="20"/>
                              </w:rPr>
                              <w:t xml:space="preserve"> vecchiovini@gmail.com </w:t>
                            </w:r>
                          </w:p>
                          <w:p w14:paraId="64633BE1" w14:textId="77777777" w:rsidR="009048A7" w:rsidRDefault="009048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A26DF0" w14:textId="7537451C" w:rsidR="009048A7" w:rsidRPr="009048A7" w:rsidRDefault="009048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088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Endereço:</w:t>
                            </w:r>
                            <w:r w:rsidRPr="009048A7">
                              <w:rPr>
                                <w:sz w:val="20"/>
                                <w:szCs w:val="20"/>
                              </w:rPr>
                              <w:t xml:space="preserve"> R. Conselheiro Pedro Luís, 182 São Paulo - SP, </w:t>
                            </w:r>
                            <w:r w:rsidRPr="00AB08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02020-050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12" w:type="dxa"/>
            <w:gridSpan w:val="2"/>
            <w:vAlign w:val="center"/>
          </w:tcPr>
          <w:p w14:paraId="6D3F24CB" w14:textId="77777777" w:rsidR="00A011A6" w:rsidRPr="009048A7" w:rsidRDefault="00A011A6" w:rsidP="0069753D">
            <w:pPr>
              <w:pStyle w:val="Texto"/>
              <w:numPr>
                <w:ilvl w:val="0"/>
                <w:numId w:val="2"/>
              </w:numPr>
              <w:spacing w:line="360" w:lineRule="auto"/>
              <w:rPr>
                <w:b/>
                <w:bCs/>
                <w:i/>
                <w:iCs/>
                <w:sz w:val="24"/>
                <w:lang w:val="pt-BR"/>
              </w:rPr>
            </w:pPr>
            <w:r w:rsidRPr="009048A7">
              <w:rPr>
                <w:b/>
                <w:bCs/>
                <w:i/>
                <w:iCs/>
                <w:sz w:val="24"/>
              </w:rPr>
              <w:t xml:space="preserve">Tecnologia/Inovação. </w:t>
            </w:r>
          </w:p>
          <w:p w14:paraId="2B76653C" w14:textId="77777777" w:rsidR="00A011A6" w:rsidRPr="009048A7" w:rsidRDefault="00A011A6" w:rsidP="0069753D">
            <w:pPr>
              <w:pStyle w:val="Texto"/>
              <w:numPr>
                <w:ilvl w:val="0"/>
                <w:numId w:val="2"/>
              </w:numPr>
              <w:spacing w:line="360" w:lineRule="auto"/>
              <w:rPr>
                <w:b/>
                <w:bCs/>
                <w:i/>
                <w:iCs/>
                <w:sz w:val="24"/>
                <w:lang w:val="pt-BR"/>
              </w:rPr>
            </w:pPr>
            <w:r w:rsidRPr="009048A7">
              <w:rPr>
                <w:b/>
                <w:bCs/>
                <w:i/>
                <w:iCs/>
                <w:sz w:val="24"/>
              </w:rPr>
              <w:t xml:space="preserve">Cinema/Séries. </w:t>
            </w:r>
          </w:p>
          <w:p w14:paraId="0FA4F382" w14:textId="77777777" w:rsidR="00A011A6" w:rsidRPr="009048A7" w:rsidRDefault="00A011A6" w:rsidP="0069753D">
            <w:pPr>
              <w:pStyle w:val="Texto"/>
              <w:numPr>
                <w:ilvl w:val="0"/>
                <w:numId w:val="2"/>
              </w:numPr>
              <w:spacing w:line="360" w:lineRule="auto"/>
              <w:rPr>
                <w:b/>
                <w:bCs/>
                <w:i/>
                <w:iCs/>
                <w:sz w:val="24"/>
                <w:lang w:val="pt-BR"/>
              </w:rPr>
            </w:pPr>
            <w:r w:rsidRPr="009048A7">
              <w:rPr>
                <w:b/>
                <w:bCs/>
                <w:i/>
                <w:iCs/>
                <w:sz w:val="24"/>
              </w:rPr>
              <w:t xml:space="preserve">Música. </w:t>
            </w:r>
          </w:p>
          <w:p w14:paraId="7F1417F8" w14:textId="78166EC8" w:rsidR="00D20DA9" w:rsidRPr="009048A7" w:rsidRDefault="00A011A6" w:rsidP="0069753D">
            <w:pPr>
              <w:pStyle w:val="Texto"/>
              <w:numPr>
                <w:ilvl w:val="0"/>
                <w:numId w:val="2"/>
              </w:numPr>
              <w:spacing w:line="360" w:lineRule="auto"/>
              <w:rPr>
                <w:b/>
                <w:bCs/>
                <w:i/>
                <w:iCs/>
                <w:sz w:val="24"/>
                <w:lang w:val="pt-BR"/>
              </w:rPr>
            </w:pPr>
            <w:r w:rsidRPr="009048A7">
              <w:rPr>
                <w:b/>
                <w:bCs/>
                <w:i/>
                <w:iCs/>
                <w:sz w:val="24"/>
              </w:rPr>
              <w:t>Podcasts/entrevistas.</w:t>
            </w:r>
          </w:p>
          <w:p w14:paraId="40E87244" w14:textId="77777777" w:rsidR="00CD50FD" w:rsidRPr="003047E5" w:rsidRDefault="00CD50FD" w:rsidP="0069753D">
            <w:pPr>
              <w:pStyle w:val="Texto"/>
              <w:spacing w:line="360" w:lineRule="auto"/>
              <w:rPr>
                <w:lang w:val="pt-BR"/>
              </w:rPr>
            </w:pPr>
          </w:p>
        </w:tc>
      </w:tr>
      <w:tr w:rsidR="00CD50FD" w:rsidRPr="003047E5" w14:paraId="0B01564D" w14:textId="77777777" w:rsidTr="00A011A6">
        <w:trPr>
          <w:trHeight w:val="100"/>
        </w:trPr>
        <w:tc>
          <w:tcPr>
            <w:tcW w:w="3054" w:type="dxa"/>
          </w:tcPr>
          <w:p w14:paraId="7CA8212F" w14:textId="77777777" w:rsidR="00CD50FD" w:rsidRPr="003047E5" w:rsidRDefault="00CD50FD" w:rsidP="00CD50FD">
            <w:pPr>
              <w:rPr>
                <w:lang w:val="pt-BR"/>
              </w:rPr>
            </w:pPr>
          </w:p>
        </w:tc>
        <w:tc>
          <w:tcPr>
            <w:tcW w:w="5912" w:type="dxa"/>
            <w:gridSpan w:val="2"/>
          </w:tcPr>
          <w:p w14:paraId="590E0C79" w14:textId="77777777" w:rsidR="00CD50FD" w:rsidRPr="003047E5" w:rsidRDefault="00CD50FD" w:rsidP="00CD50FD">
            <w:pPr>
              <w:rPr>
                <w:lang w:val="pt-BR"/>
              </w:rPr>
            </w:pPr>
          </w:p>
        </w:tc>
      </w:tr>
      <w:tr w:rsidR="00CD50FD" w:rsidRPr="003047E5" w14:paraId="0BA3FD64" w14:textId="77777777" w:rsidTr="00A011A6">
        <w:trPr>
          <w:trHeight w:val="80"/>
        </w:trPr>
        <w:tc>
          <w:tcPr>
            <w:tcW w:w="8966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177F59C8" w14:textId="0C1F373A" w:rsidR="00CD50FD" w:rsidRPr="003047E5" w:rsidRDefault="00CD50FD" w:rsidP="00D20DA9">
            <w:pPr>
              <w:pStyle w:val="Texto"/>
              <w:rPr>
                <w:lang w:val="pt-BR"/>
              </w:rPr>
            </w:pPr>
          </w:p>
        </w:tc>
      </w:tr>
    </w:tbl>
    <w:p w14:paraId="2D3C8D7E" w14:textId="77777777" w:rsidR="00C55D85" w:rsidRPr="003047E5" w:rsidRDefault="00C55D85">
      <w:pPr>
        <w:rPr>
          <w:lang w:val="pt-BR"/>
        </w:rPr>
      </w:pPr>
    </w:p>
    <w:sectPr w:rsidR="00C55D85" w:rsidRPr="003047E5" w:rsidSect="003E3062">
      <w:headerReference w:type="default" r:id="rId10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28E14" w14:textId="77777777" w:rsidR="00612D50" w:rsidRDefault="00612D50" w:rsidP="00F316AD">
      <w:r>
        <w:separator/>
      </w:r>
    </w:p>
  </w:endnote>
  <w:endnote w:type="continuationSeparator" w:id="0">
    <w:p w14:paraId="45911ED6" w14:textId="77777777" w:rsidR="00612D50" w:rsidRDefault="00612D5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DA883" w14:textId="77777777" w:rsidR="00612D50" w:rsidRDefault="00612D50" w:rsidP="00F316AD">
      <w:r>
        <w:separator/>
      </w:r>
    </w:p>
  </w:footnote>
  <w:footnote w:type="continuationSeparator" w:id="0">
    <w:p w14:paraId="482ED1E6" w14:textId="77777777" w:rsidR="00612D50" w:rsidRDefault="00612D50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3A57A" w14:textId="77777777" w:rsidR="00F316AD" w:rsidRPr="001700F2" w:rsidRDefault="00F316AD">
    <w:pPr>
      <w:pStyle w:val="Cabealho"/>
    </w:pPr>
    <w:r w:rsidRPr="001700F2">
      <w:rPr>
        <w:rFonts w:ascii="Times New Roman" w:eastAsia="Times New Roman" w:hAnsi="Times New Roman" w:cs="Times New Roman"/>
        <w:noProof/>
        <w:lang w:val="pt-BR"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7FD4FA" wp14:editId="0D1A6359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tâ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B55F4F" id="Retângulo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0E0C"/>
    <w:multiLevelType w:val="hybridMultilevel"/>
    <w:tmpl w:val="68BC7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28F8"/>
    <w:multiLevelType w:val="hybridMultilevel"/>
    <w:tmpl w:val="F3387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153D1"/>
    <w:multiLevelType w:val="hybridMultilevel"/>
    <w:tmpl w:val="7C985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A6"/>
    <w:rsid w:val="001700F2"/>
    <w:rsid w:val="001871FF"/>
    <w:rsid w:val="001F4150"/>
    <w:rsid w:val="0029715D"/>
    <w:rsid w:val="003047E5"/>
    <w:rsid w:val="003E3062"/>
    <w:rsid w:val="0040233B"/>
    <w:rsid w:val="004D0355"/>
    <w:rsid w:val="004E6224"/>
    <w:rsid w:val="005D2581"/>
    <w:rsid w:val="00612D50"/>
    <w:rsid w:val="00617740"/>
    <w:rsid w:val="0069753D"/>
    <w:rsid w:val="006C60E6"/>
    <w:rsid w:val="0089710E"/>
    <w:rsid w:val="008D6403"/>
    <w:rsid w:val="009048A7"/>
    <w:rsid w:val="00A011A6"/>
    <w:rsid w:val="00A74E15"/>
    <w:rsid w:val="00AB088A"/>
    <w:rsid w:val="00B26302"/>
    <w:rsid w:val="00C55D85"/>
    <w:rsid w:val="00CD50FD"/>
    <w:rsid w:val="00D00FF2"/>
    <w:rsid w:val="00D20DA9"/>
    <w:rsid w:val="00D26A79"/>
    <w:rsid w:val="00DD5C35"/>
    <w:rsid w:val="00EA03EF"/>
    <w:rsid w:val="00F14817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1DD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20DA9"/>
    <w:rPr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20DA9"/>
    <w:rPr>
      <w:color w:val="000000" w:themeColor="text1"/>
    </w:rPr>
  </w:style>
  <w:style w:type="table" w:styleId="Tabelacomgrade">
    <w:name w:val="Table Grid"/>
    <w:basedOn w:val="Tabe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tuloChar">
    <w:name w:val="Título Char"/>
    <w:basedOn w:val="Fontepargpadro"/>
    <w:link w:val="Ttulo"/>
    <w:rsid w:val="00D20DA9"/>
    <w:rPr>
      <w:rFonts w:cs="Times New Roman (Body CS)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tuloChar">
    <w:name w:val="Subtítulo Char"/>
    <w:basedOn w:val="Fontepargpadro"/>
    <w:link w:val="Subttulo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tulo1Char">
    <w:name w:val="Título 1 Char"/>
    <w:basedOn w:val="Fontepargpadro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TextoPequeno">
    <w:name w:val="TextoPequen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oEspaoReservado">
    <w:name w:val="Placeholder Text"/>
    <w:basedOn w:val="Fontepargpadro"/>
    <w:uiPriority w:val="99"/>
    <w:semiHidden/>
    <w:rsid w:val="00D20DA9"/>
    <w:rPr>
      <w:color w:val="808080"/>
    </w:rPr>
  </w:style>
  <w:style w:type="character" w:customStyle="1" w:styleId="Destacar">
    <w:name w:val="Destacar"/>
    <w:basedOn w:val="Fontepargpadro"/>
    <w:uiPriority w:val="1"/>
    <w:qFormat/>
    <w:rsid w:val="00D26A79"/>
    <w:rPr>
      <w:color w:val="BF9268" w:themeColor="accent2"/>
    </w:rPr>
  </w:style>
  <w:style w:type="paragraph" w:styleId="PargrafodaLista">
    <w:name w:val="List Paragraph"/>
    <w:basedOn w:val="Normal"/>
    <w:uiPriority w:val="34"/>
    <w:semiHidden/>
    <w:qFormat/>
    <w:rsid w:val="0069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icius\AppData\Roaming\Microsoft\Templates\Curr&#237;culo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75B6F158B84EF98B43BB1ACF9F43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A4C470-DB56-4F12-92EA-3DE05A830B55}"/>
      </w:docPartPr>
      <w:docPartBody>
        <w:p w:rsidR="007A6815" w:rsidRDefault="00F6415E">
          <w:pPr>
            <w:pStyle w:val="5B75B6F158B84EF98B43BB1ACF9F43CB"/>
          </w:pPr>
          <w:r w:rsidRPr="003047E5">
            <w:rPr>
              <w:lang w:bidi="pt-BR"/>
            </w:rPr>
            <w:t>OBJETIVO</w:t>
          </w:r>
        </w:p>
      </w:docPartBody>
    </w:docPart>
    <w:docPart>
      <w:docPartPr>
        <w:name w:val="4DF07A582DC247579B1474BC4CF39D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0509D-C277-48DA-AE59-18F9F25659D0}"/>
      </w:docPartPr>
      <w:docPartBody>
        <w:p w:rsidR="007A6815" w:rsidRDefault="00F6415E">
          <w:pPr>
            <w:pStyle w:val="4DF07A582DC247579B1474BC4CF39DF8"/>
          </w:pPr>
          <w:r w:rsidRPr="003047E5">
            <w:rPr>
              <w:lang w:bidi="pt-BR"/>
            </w:rPr>
            <w:t>FORMAÇÃO</w:t>
          </w:r>
        </w:p>
      </w:docPartBody>
    </w:docPart>
    <w:docPart>
      <w:docPartPr>
        <w:name w:val="A0A916B4A2B8440599A5BD72DE0F13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82D1A2-0BC1-4B42-9960-82E6660B83D7}"/>
      </w:docPartPr>
      <w:docPartBody>
        <w:p w:rsidR="007A6815" w:rsidRDefault="00F6415E">
          <w:pPr>
            <w:pStyle w:val="A0A916B4A2B8440599A5BD72DE0F1371"/>
          </w:pPr>
          <w:r w:rsidRPr="003047E5">
            <w:rPr>
              <w:rStyle w:val="Destacar"/>
              <w:lang w:bidi="pt-BR"/>
            </w:rPr>
            <w:t>—</w:t>
          </w:r>
        </w:p>
      </w:docPartBody>
    </w:docPart>
    <w:docPart>
      <w:docPartPr>
        <w:name w:val="0419BC954AE64F7F9C23FC9CDD6332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4B2C6F-AF2F-4CA5-9F25-AEBBA059FED2}"/>
      </w:docPartPr>
      <w:docPartBody>
        <w:p w:rsidR="007A6815" w:rsidRDefault="00F6415E">
          <w:pPr>
            <w:pStyle w:val="0419BC954AE64F7F9C23FC9CDD6332A5"/>
          </w:pPr>
          <w:r w:rsidRPr="003047E5">
            <w:rPr>
              <w:lang w:bidi="pt-BR"/>
            </w:rPr>
            <w:t>EXPERIÊNCIA</w:t>
          </w:r>
        </w:p>
      </w:docPartBody>
    </w:docPart>
    <w:docPart>
      <w:docPartPr>
        <w:name w:val="0AAD04CF2B6B44E6B8757424779937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226A0-0307-4216-A680-5926116A1C3C}"/>
      </w:docPartPr>
      <w:docPartBody>
        <w:p w:rsidR="007A6815" w:rsidRDefault="00F6415E">
          <w:pPr>
            <w:pStyle w:val="0AAD04CF2B6B44E6B875742477993764"/>
          </w:pPr>
          <w:r w:rsidRPr="003047E5">
            <w:rPr>
              <w:rStyle w:val="Destacar"/>
              <w:lang w:bidi="pt-BR"/>
            </w:rPr>
            <w:t>—</w:t>
          </w:r>
        </w:p>
      </w:docPartBody>
    </w:docPart>
    <w:docPart>
      <w:docPartPr>
        <w:name w:val="4F566803F9A14551AEDF16198CB6C8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7CA136-9A67-4919-AEA1-E03BBCD40528}"/>
      </w:docPartPr>
      <w:docPartBody>
        <w:p w:rsidR="007A6815" w:rsidRDefault="00C829A2" w:rsidP="00C829A2">
          <w:pPr>
            <w:pStyle w:val="4F566803F9A14551AEDF16198CB6C8AF"/>
          </w:pPr>
          <w:r w:rsidRPr="003047E5">
            <w:rPr>
              <w:rStyle w:val="Destacar"/>
              <w:lang w:bidi="pt-BR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A2"/>
    <w:rsid w:val="007A6815"/>
    <w:rsid w:val="00C829A2"/>
    <w:rsid w:val="00EE045C"/>
    <w:rsid w:val="00F6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75B6F158B84EF98B43BB1ACF9F43CB">
    <w:name w:val="5B75B6F158B84EF98B43BB1ACF9F43CB"/>
  </w:style>
  <w:style w:type="paragraph" w:customStyle="1" w:styleId="4DF07A582DC247579B1474BC4CF39DF8">
    <w:name w:val="4DF07A582DC247579B1474BC4CF39DF8"/>
  </w:style>
  <w:style w:type="character" w:customStyle="1" w:styleId="Destacar">
    <w:name w:val="Destacar"/>
    <w:basedOn w:val="Fontepargpadro"/>
    <w:uiPriority w:val="1"/>
    <w:qFormat/>
    <w:rsid w:val="00C829A2"/>
    <w:rPr>
      <w:color w:val="ED7D31" w:themeColor="accent2"/>
    </w:rPr>
  </w:style>
  <w:style w:type="paragraph" w:customStyle="1" w:styleId="A0A916B4A2B8440599A5BD72DE0F1371">
    <w:name w:val="A0A916B4A2B8440599A5BD72DE0F1371"/>
  </w:style>
  <w:style w:type="paragraph" w:customStyle="1" w:styleId="0419BC954AE64F7F9C23FC9CDD6332A5">
    <w:name w:val="0419BC954AE64F7F9C23FC9CDD6332A5"/>
  </w:style>
  <w:style w:type="paragraph" w:customStyle="1" w:styleId="0AAD04CF2B6B44E6B875742477993764">
    <w:name w:val="0AAD04CF2B6B44E6B875742477993764"/>
  </w:style>
  <w:style w:type="paragraph" w:customStyle="1" w:styleId="4F566803F9A14551AEDF16198CB6C8AF">
    <w:name w:val="4F566803F9A14551AEDF16198CB6C8AF"/>
    <w:rsid w:val="00C82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minimalista</Template>
  <TotalTime>0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2021-03-10T00:03:00Z</dcterms:created>
  <dcterms:modified xsi:type="dcterms:W3CDTF">2021-03-10T00:03:00Z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